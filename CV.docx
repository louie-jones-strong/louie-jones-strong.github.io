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40"/>
      </w:tblGrid>
      <w:tr w:rsidR="00692703" w:rsidRPr="00CF1A49" w14:paraId="3F2B409B" w14:textId="77777777" w:rsidTr="00685DC4">
        <w:trPr>
          <w:trHeight w:hRule="exact" w:val="1565"/>
        </w:trPr>
        <w:tc>
          <w:tcPr>
            <w:tcW w:w="9440" w:type="dxa"/>
            <w:tcMar>
              <w:top w:w="0" w:type="dxa"/>
              <w:bottom w:w="0" w:type="dxa"/>
            </w:tcMar>
          </w:tcPr>
          <w:p w14:paraId="2E6DE6B0" w14:textId="4947F54A" w:rsidR="00692703" w:rsidRPr="00164DA3" w:rsidRDefault="00CC6F05" w:rsidP="00913946">
            <w:pPr>
              <w:pStyle w:val="Title"/>
              <w:rPr>
                <w:color w:val="auto"/>
              </w:rPr>
            </w:pPr>
            <w:r w:rsidRPr="00164DA3">
              <w:rPr>
                <w:b/>
                <w:bCs/>
                <w:color w:val="B11F35" w:themeColor="accent3"/>
              </w:rPr>
              <w:t>Louie</w:t>
            </w:r>
            <w:r w:rsidR="00692703" w:rsidRPr="00164DA3">
              <w:rPr>
                <w:color w:val="B11F35" w:themeColor="accent3"/>
              </w:rPr>
              <w:t xml:space="preserve"> </w:t>
            </w:r>
            <w:r w:rsidRPr="00164DA3">
              <w:rPr>
                <w:rStyle w:val="IntenseEmphasis"/>
                <w:color w:val="auto"/>
              </w:rPr>
              <w:t>Jones-Strong</w:t>
            </w:r>
          </w:p>
          <w:p w14:paraId="4937A89B" w14:textId="17A29D01" w:rsidR="00692703" w:rsidRPr="00164DA3" w:rsidRDefault="00AB6104" w:rsidP="00913946">
            <w:pPr>
              <w:pStyle w:val="ContactInfo"/>
              <w:contextualSpacing w:val="0"/>
              <w:rPr>
                <w:color w:val="auto"/>
              </w:rPr>
            </w:pPr>
            <w:r w:rsidRPr="00164DA3">
              <w:rPr>
                <w:rFonts w:ascii="Arial" w:hAnsi="Arial" w:cs="Arial"/>
                <w:color w:val="auto"/>
              </w:rPr>
              <w:t>Brighton</w:t>
            </w:r>
            <w:r w:rsidR="00692703" w:rsidRPr="00164DA3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-1459182552"/>
                <w:placeholder>
                  <w:docPart w:val="6E188D9959DF4117A378FCD969EA3B6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64DA3">
                  <w:rPr>
                    <w:color w:val="auto"/>
                  </w:rPr>
                  <w:t>·</w:t>
                </w:r>
              </w:sdtContent>
            </w:sdt>
            <w:r w:rsidR="00692703" w:rsidRPr="00164DA3">
              <w:rPr>
                <w:color w:val="auto"/>
              </w:rPr>
              <w:t xml:space="preserve"> </w:t>
            </w:r>
            <w:r w:rsidRPr="00164DA3">
              <w:rPr>
                <w:color w:val="auto"/>
              </w:rPr>
              <w:t>England</w:t>
            </w:r>
          </w:p>
          <w:p w14:paraId="774C24C3" w14:textId="26ECB68A" w:rsidR="00692703" w:rsidRPr="00CF1A49" w:rsidRDefault="007A7C00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42BFD259D0334634A47B8DF0E8E0062D"/>
                </w:placeholder>
                <w15:appearance w15:val="hidden"/>
              </w:sdtPr>
              <w:sdtEndPr/>
              <w:sdtContent>
                <w:hyperlink r:id="rId7" w:history="1">
                  <w:r w:rsidR="00AB6104" w:rsidRPr="00AB6104">
                    <w:rPr>
                      <w:rStyle w:val="Hyperlink"/>
                    </w:rPr>
                    <w:t>Email</w:t>
                  </w:r>
                </w:hyperlink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707F1D1CAB9421299027FB370F100B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AB6104" w:rsidRPr="00AB6104">
                <w:rPr>
                  <w:rStyle w:val="Hyperlink"/>
                </w:rPr>
                <w:t>LinkedIn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681E9D5DC8B48FB8D86BE63B20030E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AB6104" w:rsidRPr="00AB6104">
                <w:rPr>
                  <w:rStyle w:val="Hyperlink"/>
                </w:rPr>
                <w:t>Portfolio</w:t>
              </w:r>
            </w:hyperlink>
            <w:r w:rsidR="00AB6104" w:rsidRPr="00CF1A49">
              <w:t xml:space="preserve"> </w:t>
            </w:r>
            <w:sdt>
              <w:sdtPr>
                <w:alias w:val="Divider dot:"/>
                <w:tag w:val="Divider dot:"/>
                <w:id w:val="-598795096"/>
                <w:placeholder>
                  <w:docPart w:val="119B1FB2F70144DEA783E21015BB9682"/>
                </w:placeholder>
                <w:temporary/>
                <w:showingPlcHdr/>
                <w15:appearance w15:val="hidden"/>
              </w:sdtPr>
              <w:sdtEndPr/>
              <w:sdtContent>
                <w:r w:rsidR="00AB6104" w:rsidRPr="00CF1A49">
                  <w:t>·</w:t>
                </w:r>
              </w:sdtContent>
            </w:sdt>
            <w:r w:rsidR="00AB6104">
              <w:t xml:space="preserve"> </w:t>
            </w:r>
            <w:hyperlink r:id="rId10" w:history="1">
              <w:r w:rsidR="00AB6104" w:rsidRPr="00AB6104">
                <w:rPr>
                  <w:rStyle w:val="Hyperlink"/>
                </w:rPr>
                <w:t>GitHub</w:t>
              </w:r>
            </w:hyperlink>
          </w:p>
        </w:tc>
      </w:tr>
      <w:tr w:rsidR="009571D8" w:rsidRPr="00CF1A49" w14:paraId="17445F89" w14:textId="77777777" w:rsidTr="00685DC4">
        <w:trPr>
          <w:trHeight w:val="762"/>
        </w:trPr>
        <w:tc>
          <w:tcPr>
            <w:tcW w:w="9440" w:type="dxa"/>
            <w:tcMar>
              <w:top w:w="432" w:type="dxa"/>
            </w:tcMar>
          </w:tcPr>
          <w:p w14:paraId="795A4635" w14:textId="0AD2B07E" w:rsidR="001755A8" w:rsidRPr="00CF1A49" w:rsidRDefault="00D010C7" w:rsidP="00685DC4">
            <w:pPr>
              <w:contextualSpacing w:val="0"/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59264" behindDoc="1" locked="0" layoutInCell="1" allowOverlap="1" wp14:anchorId="43C4E7FF" wp14:editId="62C454D6">
                  <wp:simplePos x="0" y="0"/>
                  <wp:positionH relativeFrom="margin">
                    <wp:posOffset>-914400</wp:posOffset>
                  </wp:positionH>
                  <wp:positionV relativeFrom="paragraph">
                    <wp:posOffset>-1871345</wp:posOffset>
                  </wp:positionV>
                  <wp:extent cx="1016000" cy="1016000"/>
                  <wp:effectExtent l="0" t="0" r="0" b="0"/>
                  <wp:wrapNone/>
                  <wp:docPr id="3" name="Picture 3" descr="A person with a bear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ith a beard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5DC4">
              <w:rPr>
                <w:rFonts w:ascii="Arial" w:hAnsi="Arial" w:cs="Arial"/>
                <w:color w:val="000000"/>
              </w:rPr>
              <w:t xml:space="preserve">Currently looking for experience across the industry to further my interests and understanding. </w:t>
            </w:r>
            <w:r w:rsidR="00AB6104">
              <w:rPr>
                <w:rFonts w:ascii="Arial" w:hAnsi="Arial" w:cs="Arial"/>
                <w:color w:val="000000"/>
              </w:rPr>
              <w:t>My focus is coding and leadership, with a passion for making and developing new machine learning techniques.</w:t>
            </w:r>
          </w:p>
        </w:tc>
      </w:tr>
    </w:tbl>
    <w:p w14:paraId="3511BD0C" w14:textId="2CFA47B7" w:rsidR="004E01EB" w:rsidRPr="00CF1A49" w:rsidRDefault="00D010C7" w:rsidP="004E01EB">
      <w:pPr>
        <w:pStyle w:val="Heading1"/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62F6838" wp14:editId="1A6E0D96">
            <wp:simplePos x="0" y="0"/>
            <wp:positionH relativeFrom="page">
              <wp:posOffset>6673850</wp:posOffset>
            </wp:positionH>
            <wp:positionV relativeFrom="paragraph">
              <wp:posOffset>-2428240</wp:posOffset>
            </wp:positionV>
            <wp:extent cx="1095375" cy="1095375"/>
            <wp:effectExtent l="0" t="0" r="9525" b="9525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xperience:"/>
          <w:tag w:val="Experience:"/>
          <w:id w:val="-1983300934"/>
          <w:placeholder>
            <w:docPart w:val="CA1108B652CF42B68727EA96FB28A1D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25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19"/>
      </w:tblGrid>
      <w:tr w:rsidR="001D0BF1" w:rsidRPr="00CF1A49" w14:paraId="7CAE8339" w14:textId="77777777" w:rsidTr="00AB6104">
        <w:trPr>
          <w:trHeight w:val="338"/>
        </w:trPr>
        <w:tc>
          <w:tcPr>
            <w:tcW w:w="9819" w:type="dxa"/>
          </w:tcPr>
          <w:p w14:paraId="048E4AA2" w14:textId="3AA27598" w:rsidR="001D0BF1" w:rsidRPr="00CF1A49" w:rsidRDefault="00AB6104" w:rsidP="001D0BF1">
            <w:pPr>
              <w:pStyle w:val="Heading3"/>
              <w:contextualSpacing w:val="0"/>
              <w:outlineLvl w:val="2"/>
            </w:pPr>
            <w:r w:rsidRPr="00AB6104">
              <w:t>August 2018</w:t>
            </w:r>
            <w:r>
              <w:t xml:space="preserve"> </w:t>
            </w:r>
            <w:r w:rsidR="00DA0003">
              <w:t>-</w:t>
            </w:r>
            <w:r>
              <w:t xml:space="preserve"> Current</w:t>
            </w:r>
          </w:p>
          <w:p w14:paraId="61D1D116" w14:textId="702477E7" w:rsidR="001D0BF1" w:rsidRPr="00CF1A49" w:rsidRDefault="00AB6104" w:rsidP="001D0BF1">
            <w:pPr>
              <w:pStyle w:val="Heading2"/>
              <w:contextualSpacing w:val="0"/>
              <w:outlineLvl w:val="1"/>
            </w:pPr>
            <w:r w:rsidRPr="00164DA3">
              <w:rPr>
                <w:color w:val="B11F35" w:themeColor="accent3"/>
              </w:rPr>
              <w:t>programer</w:t>
            </w:r>
            <w:r w:rsidR="001D0BF1" w:rsidRPr="0056052D">
              <w:rPr>
                <w:color w:val="B11F35" w:themeColor="accent3"/>
              </w:rPr>
              <w:t>,</w:t>
            </w:r>
            <w:r w:rsidR="001D0BF1" w:rsidRPr="00CF1A49">
              <w:t xml:space="preserve"> </w:t>
            </w:r>
            <w:r w:rsidRPr="00AB6104">
              <w:rPr>
                <w:rStyle w:val="SubtleReference"/>
              </w:rPr>
              <w:t>tt odyssey</w:t>
            </w:r>
            <w:r w:rsidR="00DA0003">
              <w:rPr>
                <w:rStyle w:val="SubtleReference"/>
              </w:rPr>
              <w:t xml:space="preserve"> (C#, unity, asp.net)</w:t>
            </w:r>
          </w:p>
          <w:p w14:paraId="23111825" w14:textId="3F662DAA" w:rsidR="001E3120" w:rsidRDefault="00B25271" w:rsidP="001D0BF1">
            <w:pPr>
              <w:contextualSpacing w:val="0"/>
            </w:pPr>
            <w:r>
              <w:t xml:space="preserve">I </w:t>
            </w:r>
            <w:r w:rsidRPr="00B25271">
              <w:t xml:space="preserve">contributed to multiple areas </w:t>
            </w:r>
            <w:r>
              <w:t xml:space="preserve">of </w:t>
            </w:r>
            <w:r w:rsidR="00687A96" w:rsidRPr="00687A96">
              <w:t>LEGO® Star Wars™ Battles</w:t>
            </w:r>
            <w:r>
              <w:t xml:space="preserve"> development</w:t>
            </w:r>
            <w:r w:rsidR="00687A96">
              <w:t>, from prototyp</w:t>
            </w:r>
            <w:r w:rsidR="00A7572E">
              <w:t>ing</w:t>
            </w:r>
            <w:r w:rsidR="00687A96">
              <w:t xml:space="preserve"> to supporting the live game on apple arcade</w:t>
            </w:r>
            <w:r>
              <w:t>. I lead multiple areas of the game including:</w:t>
            </w:r>
          </w:p>
          <w:p w14:paraId="494F2796" w14:textId="1A225DA4" w:rsidR="00B25271" w:rsidRPr="00CF1A49" w:rsidRDefault="00B25271" w:rsidP="00B25271">
            <w:r w:rsidRPr="00B25271">
              <w:t>AI</w:t>
            </w:r>
            <w:r>
              <w:t xml:space="preserve">, </w:t>
            </w:r>
            <w:r w:rsidRPr="00B25271">
              <w:t>Audio</w:t>
            </w:r>
            <w:r>
              <w:t xml:space="preserve"> and </w:t>
            </w:r>
            <w:r w:rsidRPr="00B25271">
              <w:t>Localization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0B88B5AAAAAF48598A3C2F87C7900014"/>
        </w:placeholder>
        <w:temporary/>
        <w:showingPlcHdr/>
        <w15:appearance w15:val="hidden"/>
      </w:sdtPr>
      <w:sdtEndPr/>
      <w:sdtContent>
        <w:p w14:paraId="4C8E7A3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F18DBBF" w14:textId="77777777" w:rsidTr="00D66A52">
        <w:tc>
          <w:tcPr>
            <w:tcW w:w="9355" w:type="dxa"/>
          </w:tcPr>
          <w:p w14:paraId="10F43E52" w14:textId="713514A3" w:rsidR="001D0BF1" w:rsidRPr="00CF1A49" w:rsidRDefault="00B65A73" w:rsidP="001D0BF1">
            <w:pPr>
              <w:pStyle w:val="Heading3"/>
              <w:contextualSpacing w:val="0"/>
              <w:outlineLvl w:val="2"/>
            </w:pPr>
            <w:r>
              <w:t xml:space="preserve">Due to </w:t>
            </w:r>
            <w:r w:rsidRPr="00B65A73">
              <w:t>graduate</w:t>
            </w:r>
            <w:r>
              <w:t xml:space="preserve"> in 2023</w:t>
            </w:r>
          </w:p>
          <w:p w14:paraId="05078032" w14:textId="73B02E85" w:rsidR="001D0BF1" w:rsidRPr="00CF1A49" w:rsidRDefault="00B65A73" w:rsidP="001D0BF1">
            <w:pPr>
              <w:pStyle w:val="Heading2"/>
              <w:contextualSpacing w:val="0"/>
              <w:outlineLvl w:val="1"/>
            </w:pPr>
            <w:r w:rsidRPr="00164DA3">
              <w:rPr>
                <w:color w:val="B11F35" w:themeColor="accent3"/>
              </w:rPr>
              <w:t>BSc Computer Science (Machine Learning)</w:t>
            </w:r>
            <w:r w:rsidR="001D0BF1" w:rsidRPr="00164DA3">
              <w:rPr>
                <w:color w:val="B11F35" w:themeColor="accent3"/>
              </w:rPr>
              <w:t xml:space="preserve">, </w:t>
            </w:r>
            <w:r w:rsidR="00AB6104" w:rsidRPr="00AB6104">
              <w:rPr>
                <w:rStyle w:val="SubtleReference"/>
              </w:rPr>
              <w:t>University of London</w:t>
            </w:r>
          </w:p>
          <w:p w14:paraId="0A6C88CB" w14:textId="77777777" w:rsidR="00687A96" w:rsidRDefault="00687A96" w:rsidP="007538DC">
            <w:pPr>
              <w:contextualSpacing w:val="0"/>
            </w:pPr>
            <w:r w:rsidRPr="00687A96">
              <w:rPr>
                <w:b/>
                <w:bCs/>
              </w:rPr>
              <w:t>First Year</w:t>
            </w:r>
            <w:r>
              <w:t xml:space="preserve">: While working full time I achieved a </w:t>
            </w:r>
            <w:r w:rsidRPr="00687A96">
              <w:t>First-Class</w:t>
            </w:r>
          </w:p>
          <w:p w14:paraId="0BCDBEAE" w14:textId="25941BF5" w:rsidR="00687A96" w:rsidRPr="00687A96" w:rsidRDefault="00687A96" w:rsidP="007538DC">
            <w:pPr>
              <w:contextualSpacing w:val="0"/>
              <w:rPr>
                <w:b/>
                <w:bCs/>
              </w:rPr>
            </w:pPr>
            <w:r w:rsidRPr="00687A96">
              <w:rPr>
                <w:b/>
                <w:bCs/>
              </w:rPr>
              <w:t>Second Year</w:t>
            </w:r>
            <w:r>
              <w:rPr>
                <w:b/>
                <w:bCs/>
              </w:rPr>
              <w:t>:</w:t>
            </w:r>
            <w:r w:rsidRPr="00687A96">
              <w:t xml:space="preserve"> I am on track to achieve a First-Class</w:t>
            </w:r>
            <w:r>
              <w:t xml:space="preserve"> (working 3 days a week)</w:t>
            </w:r>
          </w:p>
        </w:tc>
      </w:tr>
      <w:tr w:rsidR="00F61DF9" w:rsidRPr="00CF1A49" w14:paraId="5E7DBD71" w14:textId="77777777" w:rsidTr="00F61DF9">
        <w:tc>
          <w:tcPr>
            <w:tcW w:w="9355" w:type="dxa"/>
            <w:tcMar>
              <w:top w:w="216" w:type="dxa"/>
            </w:tcMar>
          </w:tcPr>
          <w:p w14:paraId="27B3139E" w14:textId="51B2991D" w:rsidR="00F61DF9" w:rsidRPr="00CF1A49" w:rsidRDefault="00B65A73" w:rsidP="00F61DF9">
            <w:pPr>
              <w:pStyle w:val="Heading3"/>
              <w:contextualSpacing w:val="0"/>
              <w:outlineLvl w:val="2"/>
            </w:pPr>
            <w:r w:rsidRPr="00B65A73">
              <w:t>graduated</w:t>
            </w:r>
            <w:r>
              <w:t xml:space="preserve"> </w:t>
            </w:r>
            <w:r w:rsidRPr="00AB6104">
              <w:t>2018</w:t>
            </w:r>
          </w:p>
          <w:p w14:paraId="1C045729" w14:textId="522CDC5E" w:rsidR="00F61DF9" w:rsidRPr="00CF1A49" w:rsidRDefault="00B65A73" w:rsidP="00F61DF9">
            <w:pPr>
              <w:pStyle w:val="Heading2"/>
              <w:contextualSpacing w:val="0"/>
              <w:outlineLvl w:val="1"/>
            </w:pPr>
            <w:r w:rsidRPr="00164DA3">
              <w:rPr>
                <w:color w:val="B11F35" w:themeColor="accent3"/>
              </w:rPr>
              <w:t>A-Levels</w:t>
            </w:r>
            <w:r w:rsidR="00F61DF9" w:rsidRPr="00164DA3">
              <w:rPr>
                <w:color w:val="B11F35" w:themeColor="accent3"/>
              </w:rPr>
              <w:t xml:space="preserve">, </w:t>
            </w:r>
            <w:r w:rsidRPr="00B65A73">
              <w:rPr>
                <w:rStyle w:val="SubtleReference"/>
              </w:rPr>
              <w:t>UTC@Harbourside</w:t>
            </w:r>
          </w:p>
          <w:p w14:paraId="07F553F7" w14:textId="77777777" w:rsidR="00685DC4" w:rsidRDefault="00B25271" w:rsidP="00F61DF9">
            <w:r>
              <w:t xml:space="preserve">I represented my collage as </w:t>
            </w:r>
            <w:r w:rsidRPr="00B25271">
              <w:t>Head Boy</w:t>
            </w:r>
            <w:r>
              <w:t xml:space="preserve"> while studying: </w:t>
            </w:r>
          </w:p>
          <w:p w14:paraId="1CF7BB78" w14:textId="42DBDE8B" w:rsidR="00B65A73" w:rsidRDefault="00B65A73" w:rsidP="00F61DF9">
            <w:r w:rsidRPr="00B65A73">
              <w:t>Physics</w:t>
            </w:r>
            <w:r>
              <w:t xml:space="preserve">, </w:t>
            </w:r>
            <w:r w:rsidRPr="00B65A73">
              <w:t>Math</w:t>
            </w:r>
            <w:r>
              <w:t xml:space="preserve">, </w:t>
            </w:r>
            <w:r w:rsidRPr="00B65A73">
              <w:t>Computer Science</w:t>
            </w:r>
            <w:r>
              <w:t xml:space="preserve"> and an EPQ</w:t>
            </w:r>
          </w:p>
          <w:p w14:paraId="278130F2" w14:textId="1B6A910C" w:rsidR="00685DC4" w:rsidRDefault="00685DC4" w:rsidP="00F61DF9"/>
          <w:p w14:paraId="6D9093A9" w14:textId="69A2D98F" w:rsidR="00F61DF9" w:rsidRDefault="00B65A73" w:rsidP="00F61DF9">
            <w:r w:rsidRPr="00B65A73">
              <w:t xml:space="preserve">In my </w:t>
            </w:r>
            <w:r>
              <w:t xml:space="preserve">award-winning </w:t>
            </w:r>
            <w:r w:rsidRPr="00B65A73">
              <w:t xml:space="preserve">Extended Project Qualification, I developed a new method of machine learning that </w:t>
            </w:r>
            <w:r>
              <w:t>combines</w:t>
            </w:r>
            <w:r w:rsidRPr="00B65A73">
              <w:t xml:space="preserve"> multiple previous</w:t>
            </w:r>
            <w:r>
              <w:t xml:space="preserve"> </w:t>
            </w:r>
            <w:r w:rsidRPr="00B65A73">
              <w:t xml:space="preserve">techniques. </w:t>
            </w:r>
            <w:r>
              <w:t>T</w:t>
            </w:r>
            <w:r w:rsidRPr="00B65A73">
              <w:t xml:space="preserve">his </w:t>
            </w:r>
            <w:r>
              <w:t xml:space="preserve">was </w:t>
            </w:r>
            <w:r w:rsidRPr="00B65A73">
              <w:t>against the mainstream techniques in multiple environments</w:t>
            </w:r>
            <w:r>
              <w:t>, and it was</w:t>
            </w:r>
            <w:r w:rsidRPr="00B65A73">
              <w:t xml:space="preserve"> show</w:t>
            </w:r>
            <w:r>
              <w:t>n to be</w:t>
            </w:r>
            <w:r w:rsidRPr="00B65A73">
              <w:t xml:space="preserve"> Faster, more accurate, more reliable and suited to more environments than the other techniques.</w:t>
            </w:r>
          </w:p>
        </w:tc>
      </w:tr>
    </w:tbl>
    <w:sdt>
      <w:sdtPr>
        <w:alias w:val="Skills:"/>
        <w:tag w:val="Skills:"/>
        <w:id w:val="-1392877668"/>
        <w:placeholder>
          <w:docPart w:val="188A9605B3FD4835BF5052077C5B9345"/>
        </w:placeholder>
        <w:temporary/>
        <w:showingPlcHdr/>
        <w15:appearance w15:val="hidden"/>
      </w:sdtPr>
      <w:sdtEndPr/>
      <w:sdtContent>
        <w:p w14:paraId="18D98C6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6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87"/>
      </w:tblGrid>
      <w:tr w:rsidR="00DA0003" w:rsidRPr="006E1507" w14:paraId="570A6E64" w14:textId="77777777" w:rsidTr="00DA0003">
        <w:trPr>
          <w:trHeight w:val="313"/>
        </w:trPr>
        <w:tc>
          <w:tcPr>
            <w:tcW w:w="9487" w:type="dxa"/>
          </w:tcPr>
          <w:p w14:paraId="0EE05231" w14:textId="60229EA2" w:rsidR="00DA0003" w:rsidRDefault="00DA0003" w:rsidP="00DA0003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 w:rsidRPr="00DA0003">
              <w:rPr>
                <w:b/>
                <w:bCs/>
              </w:rPr>
              <w:t>Languages:</w:t>
            </w:r>
            <w:r>
              <w:t xml:space="preserve"> C#, C++, Python, SQL, JavaScript, CSS, HTML, </w:t>
            </w:r>
            <w:r w:rsidRPr="00DA0003">
              <w:t>Arduino</w:t>
            </w:r>
          </w:p>
          <w:p w14:paraId="4C1EBA2F" w14:textId="6A7189C1" w:rsidR="00E41B9E" w:rsidRPr="006E1507" w:rsidRDefault="00DA0003" w:rsidP="00E41B9E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  <w:r>
              <w:rPr>
                <w:b/>
                <w:bCs/>
              </w:rPr>
              <w:t>Tools:</w:t>
            </w:r>
            <w:r>
              <w:t xml:space="preserve"> </w:t>
            </w:r>
            <w:r w:rsidRPr="00DA0003">
              <w:t>Blender, Unity, Git, Paint.net, Unreal</w:t>
            </w:r>
          </w:p>
        </w:tc>
      </w:tr>
    </w:tbl>
    <w:sdt>
      <w:sdtPr>
        <w:alias w:val="Activities:"/>
        <w:tag w:val="Activities:"/>
        <w:id w:val="1223332893"/>
        <w:placeholder>
          <w:docPart w:val="9DBE1EB7883F47098816BB4A16FBCFF5"/>
        </w:placeholder>
        <w:temporary/>
        <w:showingPlcHdr/>
        <w15:appearance w15:val="hidden"/>
      </w:sdtPr>
      <w:sdtEndPr/>
      <w:sdtContent>
        <w:p w14:paraId="4639D74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672CCA7" w14:textId="341568F9" w:rsidR="00DA0003" w:rsidRDefault="00DA0003" w:rsidP="00DA0003">
      <w:pPr>
        <w:pStyle w:val="ListParagraph"/>
        <w:numPr>
          <w:ilvl w:val="0"/>
          <w:numId w:val="14"/>
        </w:numPr>
      </w:pPr>
      <w:r>
        <w:t xml:space="preserve">The first person to </w:t>
      </w:r>
      <w:r w:rsidR="00E41B9E">
        <w:t xml:space="preserve">discovered how to </w:t>
      </w:r>
      <w:r>
        <w:t>solve the Alhambra cube Puzzle</w:t>
      </w:r>
      <w:r w:rsidR="00E41B9E">
        <w:t xml:space="preserve"> </w:t>
      </w:r>
      <w:r>
        <w:t>(a 4D cube)</w:t>
      </w:r>
    </w:p>
    <w:p w14:paraId="07F097CD" w14:textId="43429B07" w:rsidR="00E41B9E" w:rsidRDefault="00DA0003" w:rsidP="00685DC4">
      <w:pPr>
        <w:pStyle w:val="ListParagraph"/>
        <w:numPr>
          <w:ilvl w:val="0"/>
          <w:numId w:val="14"/>
        </w:numPr>
      </w:pPr>
      <w:r>
        <w:t xml:space="preserve">Rescue scuba diver with PADI </w:t>
      </w:r>
      <w:proofErr w:type="gramStart"/>
      <w:r>
        <w:t>with:</w:t>
      </w:r>
      <w:proofErr w:type="gramEnd"/>
      <w:r>
        <w:t xml:space="preserve"> deep diver, nitrox, night diver and dry suit Qualifications.</w:t>
      </w:r>
    </w:p>
    <w:p w14:paraId="5623BDAF" w14:textId="1941CFEA" w:rsidR="00E41B9E" w:rsidRDefault="00E41B9E" w:rsidP="00E41B9E">
      <w:pPr>
        <w:pStyle w:val="ListParagraph"/>
        <w:numPr>
          <w:ilvl w:val="0"/>
          <w:numId w:val="14"/>
        </w:numPr>
      </w:pPr>
      <w:r>
        <w:t>Captain of a nationally competing sports team</w:t>
      </w:r>
    </w:p>
    <w:p w14:paraId="2B9F82F8" w14:textId="3DBCB631" w:rsidR="00E41B9E" w:rsidRDefault="00E41B9E" w:rsidP="00E41B9E">
      <w:pPr>
        <w:pStyle w:val="ListParagraph"/>
        <w:numPr>
          <w:ilvl w:val="0"/>
          <w:numId w:val="14"/>
        </w:numPr>
      </w:pPr>
      <w:r>
        <w:t>Part of the committee for a national disability charity</w:t>
      </w:r>
    </w:p>
    <w:p w14:paraId="447B7855" w14:textId="3D992467" w:rsidR="00E41B9E" w:rsidRPr="00E41B9E" w:rsidRDefault="00E41B9E" w:rsidP="00E41B9E">
      <w:pPr>
        <w:rPr>
          <w:rFonts w:cstheme="minorHAnsi"/>
        </w:rPr>
      </w:pPr>
      <w:r w:rsidRPr="00E41B9E">
        <w:rPr>
          <w:rFonts w:asciiTheme="majorHAnsi" w:hAnsiTheme="majorHAnsi" w:cs="Arial"/>
          <w:color w:val="000000"/>
          <w:sz w:val="24"/>
          <w:szCs w:val="24"/>
        </w:rPr>
        <w:t>Hobbies</w:t>
      </w:r>
      <w:r w:rsidR="00685DC4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r w:rsidRPr="00685DC4">
        <w:t>Gaming, Personal coding projects, 3D modeling, game jams</w:t>
      </w:r>
    </w:p>
    <w:sectPr w:rsidR="00E41B9E" w:rsidRPr="00E41B9E" w:rsidSect="00164D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50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2C570" w14:textId="77777777" w:rsidR="007A7C00" w:rsidRDefault="007A7C00" w:rsidP="0068194B">
      <w:r>
        <w:separator/>
      </w:r>
    </w:p>
    <w:p w14:paraId="6C5D25D0" w14:textId="77777777" w:rsidR="007A7C00" w:rsidRDefault="007A7C00"/>
    <w:p w14:paraId="4C808B62" w14:textId="77777777" w:rsidR="007A7C00" w:rsidRDefault="007A7C00"/>
  </w:endnote>
  <w:endnote w:type="continuationSeparator" w:id="0">
    <w:p w14:paraId="34FB4001" w14:textId="77777777" w:rsidR="007A7C00" w:rsidRDefault="007A7C00" w:rsidP="0068194B">
      <w:r>
        <w:continuationSeparator/>
      </w:r>
    </w:p>
    <w:p w14:paraId="25D3266E" w14:textId="77777777" w:rsidR="007A7C00" w:rsidRDefault="007A7C00"/>
    <w:p w14:paraId="3076090D" w14:textId="77777777" w:rsidR="007A7C00" w:rsidRDefault="007A7C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F648B" w14:textId="77777777" w:rsidR="00D010C7" w:rsidRDefault="00D010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91A9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5649" w14:textId="77777777" w:rsidR="00D010C7" w:rsidRDefault="00D01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784B4" w14:textId="77777777" w:rsidR="007A7C00" w:rsidRDefault="007A7C00" w:rsidP="0068194B">
      <w:r>
        <w:separator/>
      </w:r>
    </w:p>
    <w:p w14:paraId="6B4AD3D1" w14:textId="77777777" w:rsidR="007A7C00" w:rsidRDefault="007A7C00"/>
    <w:p w14:paraId="30ACDE61" w14:textId="77777777" w:rsidR="007A7C00" w:rsidRDefault="007A7C00"/>
  </w:footnote>
  <w:footnote w:type="continuationSeparator" w:id="0">
    <w:p w14:paraId="7E04998E" w14:textId="77777777" w:rsidR="007A7C00" w:rsidRDefault="007A7C00" w:rsidP="0068194B">
      <w:r>
        <w:continuationSeparator/>
      </w:r>
    </w:p>
    <w:p w14:paraId="1183DCCB" w14:textId="77777777" w:rsidR="007A7C00" w:rsidRDefault="007A7C00"/>
    <w:p w14:paraId="0ABA0322" w14:textId="77777777" w:rsidR="007A7C00" w:rsidRDefault="007A7C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5E97" w14:textId="77777777" w:rsidR="00D010C7" w:rsidRDefault="00D01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EE4C" w14:textId="77777777" w:rsidR="00D010C7" w:rsidRDefault="00D010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112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357AF04" wp14:editId="15E2083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4F01B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EF71F58"/>
    <w:multiLevelType w:val="hybridMultilevel"/>
    <w:tmpl w:val="034CC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05"/>
    <w:rsid w:val="000001EF"/>
    <w:rsid w:val="00007322"/>
    <w:rsid w:val="00007728"/>
    <w:rsid w:val="00022EB2"/>
    <w:rsid w:val="00024584"/>
    <w:rsid w:val="00024730"/>
    <w:rsid w:val="00055E95"/>
    <w:rsid w:val="0007021F"/>
    <w:rsid w:val="000930E9"/>
    <w:rsid w:val="000A7A03"/>
    <w:rsid w:val="000B2BA5"/>
    <w:rsid w:val="000F2F8C"/>
    <w:rsid w:val="0010006E"/>
    <w:rsid w:val="001045A8"/>
    <w:rsid w:val="00114A91"/>
    <w:rsid w:val="001427E1"/>
    <w:rsid w:val="00163668"/>
    <w:rsid w:val="00164DA3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052D"/>
    <w:rsid w:val="00566A35"/>
    <w:rsid w:val="0056701E"/>
    <w:rsid w:val="005740D7"/>
    <w:rsid w:val="005A0F26"/>
    <w:rsid w:val="005A1B10"/>
    <w:rsid w:val="005A6850"/>
    <w:rsid w:val="005B1B1B"/>
    <w:rsid w:val="005B6ED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5DC4"/>
    <w:rsid w:val="00687A96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C00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572E"/>
    <w:rsid w:val="00A93A5D"/>
    <w:rsid w:val="00AB32F8"/>
    <w:rsid w:val="00AB6104"/>
    <w:rsid w:val="00AB610B"/>
    <w:rsid w:val="00AD360E"/>
    <w:rsid w:val="00AD40FB"/>
    <w:rsid w:val="00AD782D"/>
    <w:rsid w:val="00AE7650"/>
    <w:rsid w:val="00B10EBE"/>
    <w:rsid w:val="00B236F1"/>
    <w:rsid w:val="00B25271"/>
    <w:rsid w:val="00B50F99"/>
    <w:rsid w:val="00B51D1B"/>
    <w:rsid w:val="00B540F4"/>
    <w:rsid w:val="00B60FD0"/>
    <w:rsid w:val="00B622DF"/>
    <w:rsid w:val="00B6332A"/>
    <w:rsid w:val="00B65A73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6F05"/>
    <w:rsid w:val="00CD323D"/>
    <w:rsid w:val="00CE4030"/>
    <w:rsid w:val="00CE64B3"/>
    <w:rsid w:val="00CF1A49"/>
    <w:rsid w:val="00D010C7"/>
    <w:rsid w:val="00D0630C"/>
    <w:rsid w:val="00D243A9"/>
    <w:rsid w:val="00D305E5"/>
    <w:rsid w:val="00D3195B"/>
    <w:rsid w:val="00D37CD3"/>
    <w:rsid w:val="00D66A52"/>
    <w:rsid w:val="00D66EFA"/>
    <w:rsid w:val="00D72A2D"/>
    <w:rsid w:val="00D9521A"/>
    <w:rsid w:val="00DA0003"/>
    <w:rsid w:val="00DA3914"/>
    <w:rsid w:val="00DA59AA"/>
    <w:rsid w:val="00DB6915"/>
    <w:rsid w:val="00DB7E1E"/>
    <w:rsid w:val="00DC1B78"/>
    <w:rsid w:val="00DC2A2F"/>
    <w:rsid w:val="00DC600B"/>
    <w:rsid w:val="00DD7CE6"/>
    <w:rsid w:val="00DE0FAA"/>
    <w:rsid w:val="00DE136D"/>
    <w:rsid w:val="00DE6534"/>
    <w:rsid w:val="00DF4D6C"/>
    <w:rsid w:val="00E01923"/>
    <w:rsid w:val="00E07145"/>
    <w:rsid w:val="00E14498"/>
    <w:rsid w:val="00E2397A"/>
    <w:rsid w:val="00E254DB"/>
    <w:rsid w:val="00E300FC"/>
    <w:rsid w:val="00E362DB"/>
    <w:rsid w:val="00E41B9E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C9D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B6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uie-jones-strong" TargetMode="External"/><Relationship Id="rId13" Type="http://schemas.openxmlformats.org/officeDocument/2006/relationships/image" Target="media/image3.sv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mailto:louiej-s@hotmail.co.uk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louie-jones-strong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ouie-jones-strong.github.io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uie.jonesstro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188D9959DF4117A378FCD969EA3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7DFFF-9F76-46C6-9160-FCCEFCF8356E}"/>
      </w:docPartPr>
      <w:docPartBody>
        <w:p w:rsidR="00655403" w:rsidRDefault="00871506">
          <w:pPr>
            <w:pStyle w:val="6E188D9959DF4117A378FCD969EA3B6B"/>
          </w:pPr>
          <w:r w:rsidRPr="00CF1A49">
            <w:t>·</w:t>
          </w:r>
        </w:p>
      </w:docPartBody>
    </w:docPart>
    <w:docPart>
      <w:docPartPr>
        <w:name w:val="42BFD259D0334634A47B8DF0E8E0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92412-09A9-486B-9441-73585DC90A01}"/>
      </w:docPartPr>
      <w:docPartBody>
        <w:p w:rsidR="00655403" w:rsidRDefault="00871506">
          <w:pPr>
            <w:pStyle w:val="42BFD259D0334634A47B8DF0E8E0062D"/>
          </w:pPr>
          <w:r w:rsidRPr="00CF1A49">
            <w:t>Email</w:t>
          </w:r>
        </w:p>
      </w:docPartBody>
    </w:docPart>
    <w:docPart>
      <w:docPartPr>
        <w:name w:val="5707F1D1CAB9421299027FB370F10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A4972-B2D2-450A-A31C-E23086FDAF4F}"/>
      </w:docPartPr>
      <w:docPartBody>
        <w:p w:rsidR="00655403" w:rsidRDefault="00871506">
          <w:pPr>
            <w:pStyle w:val="5707F1D1CAB9421299027FB370F100BA"/>
          </w:pPr>
          <w:r w:rsidRPr="00CF1A49">
            <w:t>·</w:t>
          </w:r>
        </w:p>
      </w:docPartBody>
    </w:docPart>
    <w:docPart>
      <w:docPartPr>
        <w:name w:val="A681E9D5DC8B48FB8D86BE63B200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D559-72C5-4A37-8616-ABC6ED62703B}"/>
      </w:docPartPr>
      <w:docPartBody>
        <w:p w:rsidR="00655403" w:rsidRDefault="00871506">
          <w:pPr>
            <w:pStyle w:val="A681E9D5DC8B48FB8D86BE63B20030E9"/>
          </w:pPr>
          <w:r w:rsidRPr="00CF1A49">
            <w:t>·</w:t>
          </w:r>
        </w:p>
      </w:docPartBody>
    </w:docPart>
    <w:docPart>
      <w:docPartPr>
        <w:name w:val="CA1108B652CF42B68727EA96FB28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CB166-4BD2-4766-96F6-76012B0EBAAB}"/>
      </w:docPartPr>
      <w:docPartBody>
        <w:p w:rsidR="00655403" w:rsidRDefault="00871506">
          <w:pPr>
            <w:pStyle w:val="CA1108B652CF42B68727EA96FB28A1DC"/>
          </w:pPr>
          <w:r w:rsidRPr="00CF1A49">
            <w:t>Experience</w:t>
          </w:r>
        </w:p>
      </w:docPartBody>
    </w:docPart>
    <w:docPart>
      <w:docPartPr>
        <w:name w:val="0B88B5AAAAAF48598A3C2F87C7900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F200B-93D7-48F6-8D33-2E91701FB03B}"/>
      </w:docPartPr>
      <w:docPartBody>
        <w:p w:rsidR="00655403" w:rsidRDefault="00871506">
          <w:pPr>
            <w:pStyle w:val="0B88B5AAAAAF48598A3C2F87C7900014"/>
          </w:pPr>
          <w:r w:rsidRPr="00CF1A49">
            <w:t>Education</w:t>
          </w:r>
        </w:p>
      </w:docPartBody>
    </w:docPart>
    <w:docPart>
      <w:docPartPr>
        <w:name w:val="188A9605B3FD4835BF5052077C5B9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60832-2C6D-474E-8D6F-CF0D4C6018D5}"/>
      </w:docPartPr>
      <w:docPartBody>
        <w:p w:rsidR="00655403" w:rsidRDefault="00871506">
          <w:pPr>
            <w:pStyle w:val="188A9605B3FD4835BF5052077C5B9345"/>
          </w:pPr>
          <w:r w:rsidRPr="00CF1A49">
            <w:t>Skills</w:t>
          </w:r>
        </w:p>
      </w:docPartBody>
    </w:docPart>
    <w:docPart>
      <w:docPartPr>
        <w:name w:val="9DBE1EB7883F47098816BB4A16FBC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49120-F61F-4F3F-B3AD-A1D0B4CF71D4}"/>
      </w:docPartPr>
      <w:docPartBody>
        <w:p w:rsidR="00655403" w:rsidRDefault="00871506">
          <w:pPr>
            <w:pStyle w:val="9DBE1EB7883F47098816BB4A16FBCFF5"/>
          </w:pPr>
          <w:r w:rsidRPr="00CF1A49">
            <w:t>Activities</w:t>
          </w:r>
        </w:p>
      </w:docPartBody>
    </w:docPart>
    <w:docPart>
      <w:docPartPr>
        <w:name w:val="119B1FB2F70144DEA783E21015BB9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0B45-A4DF-4CA3-BC12-E0B1DCC7E8C8}"/>
      </w:docPartPr>
      <w:docPartBody>
        <w:p w:rsidR="00655403" w:rsidRDefault="00F719A9" w:rsidP="00F719A9">
          <w:pPr>
            <w:pStyle w:val="119B1FB2F70144DEA783E21015BB968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A9"/>
    <w:rsid w:val="00013491"/>
    <w:rsid w:val="00216D21"/>
    <w:rsid w:val="004509C6"/>
    <w:rsid w:val="00655403"/>
    <w:rsid w:val="007C4DEE"/>
    <w:rsid w:val="00871506"/>
    <w:rsid w:val="00F7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E188D9959DF4117A378FCD969EA3B6B">
    <w:name w:val="6E188D9959DF4117A378FCD969EA3B6B"/>
  </w:style>
  <w:style w:type="paragraph" w:customStyle="1" w:styleId="42BFD259D0334634A47B8DF0E8E0062D">
    <w:name w:val="42BFD259D0334634A47B8DF0E8E0062D"/>
  </w:style>
  <w:style w:type="paragraph" w:customStyle="1" w:styleId="5707F1D1CAB9421299027FB370F100BA">
    <w:name w:val="5707F1D1CAB9421299027FB370F100BA"/>
  </w:style>
  <w:style w:type="paragraph" w:customStyle="1" w:styleId="A681E9D5DC8B48FB8D86BE63B20030E9">
    <w:name w:val="A681E9D5DC8B48FB8D86BE63B20030E9"/>
  </w:style>
  <w:style w:type="paragraph" w:customStyle="1" w:styleId="CA1108B652CF42B68727EA96FB28A1DC">
    <w:name w:val="CA1108B652CF42B68727EA96FB28A1D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B88B5AAAAAF48598A3C2F87C7900014">
    <w:name w:val="0B88B5AAAAAF48598A3C2F87C7900014"/>
  </w:style>
  <w:style w:type="paragraph" w:customStyle="1" w:styleId="188A9605B3FD4835BF5052077C5B9345">
    <w:name w:val="188A9605B3FD4835BF5052077C5B9345"/>
  </w:style>
  <w:style w:type="paragraph" w:customStyle="1" w:styleId="9DBE1EB7883F47098816BB4A16FBCFF5">
    <w:name w:val="9DBE1EB7883F47098816BB4A16FBCFF5"/>
  </w:style>
  <w:style w:type="paragraph" w:customStyle="1" w:styleId="119B1FB2F70144DEA783E21015BB9682">
    <w:name w:val="119B1FB2F70144DEA783E21015BB9682"/>
    <w:rsid w:val="00F719A9"/>
  </w:style>
  <w:style w:type="paragraph" w:customStyle="1" w:styleId="C2944A03CAEA43339A389FD4F03011B9">
    <w:name w:val="C2944A03CAEA43339A389FD4F03011B9"/>
    <w:rsid w:val="00013491"/>
  </w:style>
  <w:style w:type="paragraph" w:customStyle="1" w:styleId="5AD16D3015D246C68AE04F31072C34D4">
    <w:name w:val="5AD16D3015D246C68AE04F31072C34D4"/>
    <w:rsid w:val="00013491"/>
  </w:style>
  <w:style w:type="paragraph" w:customStyle="1" w:styleId="AA17609D0B2642C5BF972A5239E47A8B">
    <w:name w:val="AA17609D0B2642C5BF972A5239E47A8B"/>
    <w:rsid w:val="00013491"/>
  </w:style>
  <w:style w:type="paragraph" w:customStyle="1" w:styleId="5170B05448D94B0C9EADAF2FDB370667">
    <w:name w:val="5170B05448D94B0C9EADAF2FDB370667"/>
    <w:rsid w:val="00013491"/>
  </w:style>
  <w:style w:type="paragraph" w:customStyle="1" w:styleId="F787BE599F324943B377C6E20C669B36">
    <w:name w:val="F787BE599F324943B377C6E20C669B36"/>
    <w:rsid w:val="00013491"/>
  </w:style>
  <w:style w:type="paragraph" w:customStyle="1" w:styleId="513211E9E3E847D1AC95C8A491E895EF">
    <w:name w:val="513211E9E3E847D1AC95C8A491E895EF"/>
    <w:rsid w:val="00013491"/>
  </w:style>
  <w:style w:type="paragraph" w:customStyle="1" w:styleId="47F96AB1F9FF4BABA52349924D8F4B91">
    <w:name w:val="47F96AB1F9FF4BABA52349924D8F4B91"/>
    <w:rsid w:val="00013491"/>
  </w:style>
  <w:style w:type="paragraph" w:customStyle="1" w:styleId="A9EAFDA3597749B98928968D2D426B2B">
    <w:name w:val="A9EAFDA3597749B98928968D2D426B2B"/>
    <w:rsid w:val="00013491"/>
  </w:style>
  <w:style w:type="paragraph" w:customStyle="1" w:styleId="010826364F664B9AA60FA7565428D2A1">
    <w:name w:val="010826364F664B9AA60FA7565428D2A1"/>
    <w:rsid w:val="00013491"/>
  </w:style>
  <w:style w:type="paragraph" w:customStyle="1" w:styleId="20708DA4FE53407D984EFD49B8998956">
    <w:name w:val="20708DA4FE53407D984EFD49B8998956"/>
    <w:rsid w:val="00013491"/>
  </w:style>
  <w:style w:type="paragraph" w:customStyle="1" w:styleId="A04DF58823AD4A7FAB1ADE65C521A579">
    <w:name w:val="A04DF58823AD4A7FAB1ADE65C521A579"/>
    <w:rsid w:val="00013491"/>
  </w:style>
  <w:style w:type="paragraph" w:customStyle="1" w:styleId="CEF0A1ACB6FB447DBC71ECAFC9BBE3C8">
    <w:name w:val="CEF0A1ACB6FB447DBC71ECAFC9BBE3C8"/>
    <w:rsid w:val="00013491"/>
  </w:style>
  <w:style w:type="paragraph" w:customStyle="1" w:styleId="A6C7768F5E0342B38DE50CF9B6C6FB86">
    <w:name w:val="A6C7768F5E0342B38DE50CF9B6C6FB86"/>
    <w:rsid w:val="00013491"/>
  </w:style>
  <w:style w:type="paragraph" w:customStyle="1" w:styleId="B12578BF370B466F81879C8022E95EB8">
    <w:name w:val="B12578BF370B466F81879C8022E95EB8"/>
    <w:rsid w:val="00013491"/>
  </w:style>
  <w:style w:type="paragraph" w:customStyle="1" w:styleId="900169DE909047C3A3A8E78BE899B641">
    <w:name w:val="900169DE909047C3A3A8E78BE899B641"/>
    <w:rsid w:val="00013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2022-02-24T23:58:00Z</dcterms:created>
  <dcterms:modified xsi:type="dcterms:W3CDTF">2022-03-07T23:46:00Z</dcterms:modified>
  <cp:category/>
</cp:coreProperties>
</file>